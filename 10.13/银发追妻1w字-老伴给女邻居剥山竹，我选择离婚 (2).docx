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FBA772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拿到癌症诊断书当天，回家路上我给自己买了一袋山竹。</w:t>
      </w:r>
    </w:p>
    <w:p w14:paraId="35694E9B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刚进门，孙子就抱着我的腰喊着要吃糖醋鱼。</w:t>
      </w:r>
    </w:p>
    <w:p w14:paraId="1432F895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儿子提着一条活鱼，给我递过围裙，说着自己想吃的饭菜。</w:t>
      </w:r>
    </w:p>
    <w:p w14:paraId="1D130CE0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我口干舌燥在厨房忙碌，被油烟呛得咳红了脸才做好一大桌饭菜。</w:t>
      </w:r>
    </w:p>
    <w:p w14:paraId="43F5DEF3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等端着最后一盘糖醋鱼出去时。</w:t>
      </w:r>
    </w:p>
    <w:p w14:paraId="2D592BE8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一家人已经整整齐齐围坐在餐桌前，菜已经被吃了大半。</w:t>
      </w:r>
    </w:p>
    <w:p w14:paraId="0592445E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老伴笑着将最后一颗山竹剥开喂给女邻居。</w:t>
      </w:r>
    </w:p>
    <w:p w14:paraId="55A541A1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我忽然红了眼，一把摘下围裙。</w:t>
      </w:r>
    </w:p>
    <w:p w14:paraId="51DC2CF9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“离婚吧！”</w:t>
      </w:r>
    </w:p>
    <w:p w14:paraId="137D27ED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儿子腾地起身：“就为了一颗山竹？你就要跟我爸离婚？”</w:t>
      </w:r>
    </w:p>
    <w:p w14:paraId="0A70550A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“对。”</w:t>
      </w:r>
    </w:p>
    <w:p w14:paraId="13BEB8E8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“就为了一颗山竹。”</w:t>
      </w:r>
    </w:p>
    <w:p w14:paraId="6D107E85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1</w:t>
      </w:r>
    </w:p>
    <w:p w14:paraId="28411D30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“是我最爱吃的糖醋鲤鱼！奶奶快端给我！”</w:t>
      </w:r>
    </w:p>
    <w:p w14:paraId="334A744B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诡异凝固的空气被孙子乐乐打破，他举着筷子拍着桌子大喊大叫。</w:t>
      </w:r>
    </w:p>
    <w:p w14:paraId="473AB3D5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画面仿佛点击了播放键，没有人将我刚才的话当真。</w:t>
      </w:r>
    </w:p>
    <w:p w14:paraId="2824AA7E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儿子将我手中的糖醋鱼接过放在饭桌上，说了句吃饱了就离开客厅。</w:t>
      </w:r>
    </w:p>
    <w:p w14:paraId="3740BCBD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乐乐满嘴油腻地准备大快朵颐，眼见一筷子要挑起整条鱼。</w:t>
      </w:r>
    </w:p>
    <w:p w14:paraId="56011681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老伴谭柏山用筷子打了下他的手，皱眉道：“没规矩！”</w:t>
      </w:r>
    </w:p>
    <w:p w14:paraId="449B7AFA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乐乐皱着脸看着他将鱼分成两半。</w:t>
      </w:r>
    </w:p>
    <w:p w14:paraId="19443AEE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一半分给他。</w:t>
      </w:r>
    </w:p>
    <w:p w14:paraId="75794B98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另一半稳稳夹起放到了江采薇的餐盘上。</w:t>
      </w:r>
    </w:p>
    <w:p w14:paraId="44655F18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“这是今天我和云谦在城南钓的，足足十斤，淋上特制的酱料很美味，一点都不输米其林大厨。”</w:t>
      </w:r>
    </w:p>
    <w:p w14:paraId="05DC45D9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“来，尝尝。”</w:t>
      </w:r>
    </w:p>
    <w:p w14:paraId="20796663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江采薇嘴里还嚼着刚才的山竹，嘴角流出来晶白的果肉汁液。</w:t>
      </w:r>
    </w:p>
    <w:p w14:paraId="71E7A9AB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谭柏山笑着等她吃完，毫不嫌弃地伸出手替她擦拭嘴角。</w:t>
      </w:r>
    </w:p>
    <w:p w14:paraId="4BF6B252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江采薇脸腾地红了，咽下最后一口果肉，害羞开口：</w:t>
      </w:r>
    </w:p>
    <w:p w14:paraId="0FEA1FCF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“谭哥，乐乐爱吃就给他吃吧，我不会挑刺，吃不惯鱼。”</w:t>
      </w:r>
    </w:p>
    <w:p w14:paraId="63E68262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乐乐已经将半条鱼一扫而光，听到这句话眼冒精光地盯着剩下半条。</w:t>
      </w:r>
    </w:p>
    <w:p w14:paraId="492D2B79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谭柏山一边斥着乐乐回屋写作业，一边开始认真地挑鱼刺。</w:t>
      </w:r>
    </w:p>
    <w:p w14:paraId="30F975D3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“不会挑鱼刺就不吃？真不晓得你这辈子错过了多少美味！”</w:t>
      </w:r>
    </w:p>
    <w:p w14:paraId="377E92CB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“我来给你挑，今天必须让你尝尝。”</w:t>
      </w:r>
    </w:p>
    <w:p w14:paraId="395161E7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两人旁若无人地眉来眼去，完全拿我当空气。</w:t>
      </w:r>
    </w:p>
    <w:p w14:paraId="59ED06BE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在厨房忙了将近两个小时，腰背和腿都是酸的。</w:t>
      </w:r>
    </w:p>
    <w:p w14:paraId="5A19FD47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伺候了一大家子人，自己连口水都没喝上，心更是酸的。</w:t>
      </w:r>
    </w:p>
    <w:p w14:paraId="76240DAA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白炽灯光太亮，刺得我眼前一片模糊。</w:t>
      </w:r>
    </w:p>
    <w:p w14:paraId="240F3D06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蓦然回首结婚三十多年来，好似都如今日这样。</w:t>
      </w:r>
    </w:p>
    <w:p w14:paraId="15080D3C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没有人等过我吃饭。</w:t>
      </w:r>
    </w:p>
    <w:p w14:paraId="4E4992F8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谭柏山不仅从未给我留过一块肉，还嫌弃我做的不够多，饿着了他的宝贝孙子。</w:t>
      </w:r>
    </w:p>
    <w:p w14:paraId="5A17F15B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一根根鱼刺被挑出，摆在我的餐盘里。</w:t>
      </w:r>
    </w:p>
    <w:p w14:paraId="0A590930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江采薇抿着唇品尝鱼肉，谭柏山期待地看着她。</w:t>
      </w:r>
    </w:p>
    <w:p w14:paraId="5ECC53CB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这场面，两人仿佛一对恩爱夫妻。</w:t>
      </w:r>
    </w:p>
    <w:p w14:paraId="53BC6FE8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那些鱼刺仿佛细细密密刺进了我的心脏。</w:t>
      </w:r>
    </w:p>
    <w:p w14:paraId="78277FE7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血肉模糊，疼得我喘不上气。</w:t>
      </w:r>
    </w:p>
    <w:p w14:paraId="6D46DBDB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乐乐在一旁边做作业边看电视，动画片的声音吵得我头疼。</w:t>
      </w:r>
    </w:p>
    <w:p w14:paraId="6B72997A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我生气地拿过遥控器关掉电视，周围瞬间清净，我双手拍在桌子上，提高了声音：</w:t>
      </w:r>
    </w:p>
    <w:p w14:paraId="7AD4A4F3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“谭柏山，我要离婚！”</w:t>
      </w:r>
    </w:p>
    <w:p w14:paraId="79BBB114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谭柏山和江采薇都愣了一秒，用看疯子的眼神看我。</w:t>
      </w:r>
    </w:p>
    <w:p w14:paraId="19FF1386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“你闹什么？”</w:t>
      </w:r>
    </w:p>
    <w:p w14:paraId="04A64137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我崩溃指着这一桌残羹剩饭：</w:t>
      </w:r>
    </w:p>
    <w:p w14:paraId="19224AD6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“谭柏山，我才是你的妻子，我才是得了癌症需要照顾的那个人！”</w:t>
      </w:r>
    </w:p>
    <w:p w14:paraId="06E0750C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“可为什么我却活得像个保姆一样？！”</w:t>
      </w:r>
    </w:p>
    <w:p w14:paraId="231247F5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2</w:t>
      </w:r>
    </w:p>
    <w:p w14:paraId="24408682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六十岁生日后，我的身体就大不如前。</w:t>
      </w:r>
    </w:p>
    <w:p w14:paraId="46976FDC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最近两个月经常头疼，突然睡着。</w:t>
      </w:r>
    </w:p>
    <w:p w14:paraId="114F0F58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直到昨晚一头栽倒在客厅，我不敢再拖，今早去医院挂了号。</w:t>
      </w:r>
    </w:p>
    <w:p w14:paraId="32074D12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结果是脑癌早期。</w:t>
      </w:r>
    </w:p>
    <w:p w14:paraId="4DFF4D97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谭柏山第一时间打来电话安慰我，抚平了我慌乱的情绪。</w:t>
      </w:r>
    </w:p>
    <w:p w14:paraId="702BE3CF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他将我的检查结果发给了专家，说还好是早期，有时间治疗痊愈。</w:t>
      </w:r>
    </w:p>
    <w:p w14:paraId="507684DA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话术和医生告诉我的差不多，但是他说，我内心的不安就少了许多。</w:t>
      </w:r>
    </w:p>
    <w:p w14:paraId="1BE30EFD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“素素，就算是最坏的结果，你也还有两年的时间呢。”</w:t>
      </w:r>
    </w:p>
    <w:p w14:paraId="1BFB3DDD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“咱们这脖子入土的年纪，能不能看到明天的太阳，谁也说不准。”</w:t>
      </w:r>
    </w:p>
    <w:p w14:paraId="1BD933CC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“有些人接受治疗，结果也只是在病床上多躺了几年，花钱不说，遭罪啊……”</w:t>
      </w:r>
    </w:p>
    <w:p w14:paraId="55C7FAEC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他顿了顿，缓和了语气急忙补充：</w:t>
      </w:r>
    </w:p>
    <w:p w14:paraId="7E3864EE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“我没有别的意思，我只是不想你受罪。素素，我这些年也有些积蓄，你要想治疗，倾家荡产我都救你。”</w:t>
      </w:r>
    </w:p>
    <w:p w14:paraId="126E0B52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谭柏山坚定的话语让我湿了眼眶。</w:t>
      </w:r>
    </w:p>
    <w:p w14:paraId="5CB6D51A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结婚以来，我们在大大小小的生活开支上都是aa的。</w:t>
      </w:r>
    </w:p>
    <w:p w14:paraId="2AF16827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生病也是各自付各自的医药费。</w:t>
      </w:r>
    </w:p>
    <w:p w14:paraId="154C6319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我没想到他能为了我打破三十多年的原则，瞬间感动不已。</w:t>
      </w:r>
    </w:p>
    <w:p w14:paraId="3A95F9F6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我吸着鼻子：“柏山，有你这句话就够了。”</w:t>
      </w:r>
    </w:p>
    <w:p w14:paraId="7C5D4AAF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他轻声细语让我不要再担心，他和儿子买好了饭菜等我回家。</w:t>
      </w:r>
    </w:p>
    <w:p w14:paraId="37768BB7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回家路上，儿子谭云谦也打来了电话。</w:t>
      </w:r>
    </w:p>
    <w:p w14:paraId="151E8A3B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相比谭柏山的淡定，他的心态比我还要糟糕一些，听到这个消息仿佛天塌了。</w:t>
      </w:r>
    </w:p>
    <w:p w14:paraId="5147168F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“妈，这个节骨眼怎么净是事儿啊！”</w:t>
      </w:r>
    </w:p>
    <w:p w14:paraId="57C9C3E7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“乐乐马上要上初中，我和小珂这段时间为了学区房的事愁的晚上都睡不着觉。”</w:t>
      </w:r>
    </w:p>
    <w:p w14:paraId="6CC890D0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“公司最近搞优化，我随时都有被裁的风险，家里现在全靠小珂撑起来，她为了赚钱三天两头的出差，瘦了一大圈，我看着都心疼。”</w:t>
      </w:r>
    </w:p>
    <w:p w14:paraId="640E7858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“妈，都怪儿子没本事……”</w:t>
      </w:r>
    </w:p>
    <w:p w14:paraId="3A0F32CE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他在电话那头痛哭涕零，甚至还扇了自己两巴掌。</w:t>
      </w:r>
    </w:p>
    <w:p w14:paraId="473FD89E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可那两巴掌却扇进了我的心里。</w:t>
      </w:r>
    </w:p>
    <w:p w14:paraId="3CD875B9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我当即劝阻：“云谦，这不是你的错！”</w:t>
      </w:r>
    </w:p>
    <w:p w14:paraId="12782CA1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“我跟你爸这些年还有些存款，给你们凑个首付没问题的。”</w:t>
      </w:r>
    </w:p>
    <w:p w14:paraId="6AD4388B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儿子在电话那头拒绝：“妈，那可是你的治病钱，我不能要！”</w:t>
      </w:r>
    </w:p>
    <w:p w14:paraId="6B248E9B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我一咬牙：“妈想清楚了，不治了。”</w:t>
      </w:r>
    </w:p>
    <w:p w14:paraId="12068EA7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这个病就是个无底洞，我的身子骨也不知道能不能经得起折腾。</w:t>
      </w:r>
    </w:p>
    <w:p w14:paraId="0257A220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比起多换几年光阴，还不如将这钱用在需要的地方。</w:t>
      </w:r>
    </w:p>
    <w:p w14:paraId="7175A206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云谦最终被我说服，他感动地表示，要让我在生命的最后一段时间好好享受，放松。</w:t>
      </w:r>
    </w:p>
    <w:p w14:paraId="2D80BAA2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我很欣慰，目光落到了刚才瞥过一眼价格就匆匆移开的山竹上。</w:t>
      </w:r>
    </w:p>
    <w:p w14:paraId="74D62B9F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活了大半辈子我从未吃过。</w:t>
      </w:r>
    </w:p>
    <w:p w14:paraId="26AC1B0D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如今总算可以尝一尝了。</w:t>
      </w:r>
    </w:p>
    <w:p w14:paraId="7203DC85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六十块钱六个，我爽快买单。</w:t>
      </w:r>
    </w:p>
    <w:p w14:paraId="4D1B22BB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路上我也仅仅想着回家尝一个而已。</w:t>
      </w:r>
    </w:p>
    <w:p w14:paraId="195582D8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可如今，吃口自己买的山竹都成了一种奢望！</w:t>
      </w:r>
    </w:p>
    <w:p w14:paraId="58B7C3CF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“确实是我越界了！嫂子你介意的话我给你道歉，别跟谭哥吵架！”</w:t>
      </w:r>
    </w:p>
    <w:p w14:paraId="3DF934E2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江采薇忽然站起要给我鞠躬，可因为起身太猛整个人都踉跄了下。</w:t>
      </w:r>
    </w:p>
    <w:p w14:paraId="4D41CB90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谭柏山眼疾手快地将她接到怀里，眼底的担忧尽数溢出。</w:t>
      </w:r>
    </w:p>
    <w:p w14:paraId="53AFD6BF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我从未见他这么急过。</w:t>
      </w:r>
    </w:p>
    <w:p w14:paraId="6DF6B40A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“谭哥……我真的不知道嫂子这么喜欢吃山竹，我明天就赔给你们好吗？你们千万不要因为我闹离婚……”</w:t>
      </w:r>
    </w:p>
    <w:p w14:paraId="43568F5D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她哭哭啼啼，按着太阳穴弱不禁风地倚在谭柏山身上，委屈道。</w:t>
      </w:r>
    </w:p>
    <w:p w14:paraId="607747B1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“只是我现在头好晕……”</w:t>
      </w:r>
    </w:p>
    <w:p w14:paraId="1D461416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谭柏山气愤转头瞪着我，大吼道：</w:t>
      </w:r>
    </w:p>
    <w:p w14:paraId="395953D6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“你就这么贪吃吗？八百辈子没吃过山竹一样！”</w:t>
      </w:r>
    </w:p>
    <w:p w14:paraId="44ADD27D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“亏采薇知道你得了癌症还亲自跑去寺庙为你祈福，替你承担一半的痛苦！不然你现在能好端端的吗？”</w:t>
      </w:r>
    </w:p>
    <w:p w14:paraId="33D676B0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“采薇这么单纯善良，你竟然用这种龌龊心思揣测我们，真是不知感恩！”</w:t>
      </w:r>
    </w:p>
    <w:p w14:paraId="219C7DE7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3</w:t>
      </w:r>
    </w:p>
    <w:p w14:paraId="6C75E11B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看着一向温和儒雅的谭柏山气得脸红脖子粗，我怔在了原地，完全不可置信。</w:t>
      </w:r>
    </w:p>
    <w:p w14:paraId="5266DC8B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结婚三十多年，我们相处方式算不上浓厚，但也相敬如宾。</w:t>
      </w:r>
    </w:p>
    <w:p w14:paraId="0562F7E0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他连对我大声说话都没几次，如今竟为了一个女邻居吼我？</w:t>
      </w:r>
    </w:p>
    <w:p w14:paraId="467AD225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白炽灯刺得我红了眼眶，泪水模糊双眼。</w:t>
      </w:r>
    </w:p>
    <w:p w14:paraId="65ADE7F6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看见我眼底的绝望，谭柏山的表情凝固了，眼底划过一抹愕然。</w:t>
      </w:r>
    </w:p>
    <w:p w14:paraId="3E113333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剑拔弩张的氛围淡去，似乎是察觉自己有些过分，他动了动嘴唇，想要说些什么。</w:t>
      </w:r>
    </w:p>
    <w:p w14:paraId="70D55E48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还没开口，旁边的江采薇哭道：</w:t>
      </w:r>
    </w:p>
    <w:p w14:paraId="420BAAF2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“谭哥，你不要和嫂子吵架了，我，我……”</w:t>
      </w:r>
    </w:p>
    <w:p w14:paraId="0CF896E3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她情绪激动，一下脱力往后倒去。</w:t>
      </w:r>
    </w:p>
    <w:p w14:paraId="4A26144D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谭柏山瞪圆了眼，一把抱起她冲出去。</w:t>
      </w:r>
    </w:p>
    <w:p w14:paraId="385BB6DE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“救护车！快打120！”</w:t>
      </w:r>
    </w:p>
    <w:p w14:paraId="64D548D3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楼道里人声嘈杂，不少人从窗户探出了头看着下面的混乱。</w:t>
      </w:r>
    </w:p>
    <w:p w14:paraId="156B401A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救护车的鸣笛声尖锐得要划破我的耳膜。</w:t>
      </w:r>
    </w:p>
    <w:p w14:paraId="4A274F99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忽然想起昨晚，我也失去意识一头栽倒。</w:t>
      </w:r>
    </w:p>
    <w:p w14:paraId="546DB872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意识模糊之际，听见他和儿子商量。</w:t>
      </w:r>
    </w:p>
    <w:p w14:paraId="784BFC5D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“爸，灌糖水真的有用？要不还是打120吧！”</w:t>
      </w:r>
    </w:p>
    <w:p w14:paraId="6F6C741F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“呼吸心跳都正常，可能是低血糖犯了。叫一趟救护车得不少钱，你妈知道肯定心疼……”</w:t>
      </w:r>
    </w:p>
    <w:p w14:paraId="4403EDF3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心里刺痛，可我只能告诉自己，这三十年来aa已经刻进了他的骨子里。</w:t>
      </w:r>
    </w:p>
    <w:p w14:paraId="1469F490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可现在，我再也无法说服自己了。</w:t>
      </w:r>
    </w:p>
    <w:p w14:paraId="19551313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谭柏山一夜没有回来，我也一夜没有合眼。</w:t>
      </w:r>
    </w:p>
    <w:p w14:paraId="22DB624A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天亮后，我从一片狼藉的家里离开，去医院拿药。</w:t>
      </w:r>
    </w:p>
    <w:p w14:paraId="53223BC1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路过病房时，被一道声音喊住。</w:t>
      </w:r>
    </w:p>
    <w:p w14:paraId="61AF7959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江采薇躺在病床上，面色红润。</w:t>
      </w:r>
    </w:p>
    <w:p w14:paraId="1CB5E281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床上的小桌板堆满了各种各样的水果补品。</w:t>
      </w:r>
    </w:p>
    <w:p w14:paraId="41C3AE2C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谭柏山坐在一旁端着一碗白粥，看见我时不太自然地别过了眼。</w:t>
      </w:r>
    </w:p>
    <w:p w14:paraId="0BC2D664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我面无表情，准备离开。</w:t>
      </w:r>
    </w:p>
    <w:p w14:paraId="548288FF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江采薇又开口：“嫂子，你不要误会，我昨晚是低血糖犯了谭哥才抱我来医院的。”</w:t>
      </w:r>
    </w:p>
    <w:p w14:paraId="1E9094A7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她暧昧地看了眼谭柏山，脸上浮现娇羞的粉晕。</w:t>
      </w:r>
    </w:p>
    <w:p w14:paraId="4FB00D01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“嫂子，我真羡慕你能嫁给谭哥这样的男人。我只是一个小小的低血糖，他就非要给我安排单人病房让我好好修养。”</w:t>
      </w:r>
    </w:p>
    <w:p w14:paraId="59F8DFA4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“还买了车厘子，草莓，芒果让我挑喜欢的吃，我一句没胃口，他就排了两个小时的队给我买了碗热粥。”</w:t>
      </w:r>
    </w:p>
    <w:p w14:paraId="52003A26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“谭哥这么贴心，嫂子你别身在福中不知福呀，为了一颗山竹赌气离婚，真不怕旁人趁机抢走谭哥？”</w:t>
      </w:r>
    </w:p>
    <w:p w14:paraId="44FCAD97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谭柏山表面不动声色，但舒展的眉心已经透露出了他的心情。</w:t>
      </w:r>
    </w:p>
    <w:p w14:paraId="66F0C5EA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“采薇，瞎说什么呢，我们身为邻居，你生病了照应一下不是应该的？”</w:t>
      </w:r>
    </w:p>
    <w:p w14:paraId="54619E93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他斜着眼看我，又板起一张脸，干巴巴问：</w:t>
      </w:r>
    </w:p>
    <w:p w14:paraId="518F8F69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“今天来医院买药？”</w:t>
      </w:r>
    </w:p>
    <w:p w14:paraId="36ED5AFA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我无法做到对江采薇暗戳戳的炫耀和挑衅无动于衷。</w:t>
      </w:r>
    </w:p>
    <w:p w14:paraId="244A7075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但谭柏山的态度更让我心寒。</w:t>
      </w:r>
    </w:p>
    <w:p w14:paraId="15FA5070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怕留在这里再情绪失控，我只能匆匆点头，想要逃离。</w:t>
      </w:r>
    </w:p>
    <w:p w14:paraId="13C88191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“嫂子！”</w:t>
      </w:r>
    </w:p>
    <w:p w14:paraId="43D0BF6C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江采薇又叫住我，怕我跑了似的急忙说：“昨天吃了你几颗山竹惹你生气了，真是不好意思呀！”</w:t>
      </w:r>
    </w:p>
    <w:p w14:paraId="3039A5E6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“谭哥，帮我把这些山竹給嫂子吧，嫂子吃了山竹，你们就不要再闹脾气啦！”</w:t>
      </w:r>
    </w:p>
    <w:p w14:paraId="6A02B3C1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尽管谭柏山脸上写满了不情愿，但还是听了江采薇的话。</w:t>
      </w:r>
    </w:p>
    <w:p w14:paraId="67A2B865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我绷直着嘴角，过往他无数次沉默的拒绝如电影般放映在我眼前。</w:t>
      </w:r>
    </w:p>
    <w:p w14:paraId="4937BDCA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谭柏山冷哼一声：“这种价格贵，营养价值低，味道还一般的水果也就糊弄一下你们这群爱跟风的人了，真不知道有什么可吃的！”</w:t>
      </w:r>
    </w:p>
    <w:p w14:paraId="356E9011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他转手又塞给我一个苹果：“你生了病，以后还是多吃点苹果，我也是为你着想。”</w:t>
      </w:r>
    </w:p>
    <w:p w14:paraId="0E68ACC6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江采薇面前的小桌板上山竹是剥好壳的，苹果是削了皮切成块的。</w:t>
      </w:r>
    </w:p>
    <w:p w14:paraId="2605611A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可谭柏山给我的却是随手在袋子里捞出来的，苹果上面甚至还有个虫洞。</w:t>
      </w:r>
    </w:p>
    <w:p w14:paraId="24860511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鼻尖酸涩，心中的委屈像汽水一样爆发。</w:t>
      </w:r>
    </w:p>
    <w:p w14:paraId="1F8FD36D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我忽然一把推开他：“不要了！我不想吃了！”</w:t>
      </w:r>
    </w:p>
    <w:p w14:paraId="02F69125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4</w:t>
      </w:r>
    </w:p>
    <w:p w14:paraId="2B8C7B7E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我在江采薇装模作样的挽留和谭柏山不知好歹的骂声中落荒而逃。</w:t>
      </w:r>
    </w:p>
    <w:p w14:paraId="34BA8AE5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等公交时，我拿出手机漫无目的地翻着。</w:t>
      </w:r>
    </w:p>
    <w:p w14:paraId="3268076B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江采薇最新一条动态弹了出来。</w:t>
      </w:r>
    </w:p>
    <w:p w14:paraId="6EB19262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【旁人弃如敝履，我视若珍宝。】</w:t>
      </w:r>
    </w:p>
    <w:p w14:paraId="6EFF79A4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下面附带一张照片。</w:t>
      </w:r>
    </w:p>
    <w:p w14:paraId="375A1B69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除了谭柏山，儿子谭云谦也提了一盒燕窝去看望她。</w:t>
      </w:r>
    </w:p>
    <w:p w14:paraId="021D7E16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心底最后一丝弦崩断。</w:t>
      </w:r>
    </w:p>
    <w:p w14:paraId="725CD7AF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我止不住地浑身颤抖，泄愤般在下面评论：</w:t>
      </w:r>
    </w:p>
    <w:p w14:paraId="1389C986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【劳烦转告谭柏山和谭云谦，单人病房和营养品的消费均属于个人支出，我不参与aa。】</w:t>
      </w:r>
    </w:p>
    <w:p w14:paraId="2E23BD02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【还有，我说离婚，是认真的。】</w:t>
      </w:r>
    </w:p>
    <w:p w14:paraId="1FC345A5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不过一分钟，江采薇就删掉了动态。</w:t>
      </w:r>
    </w:p>
    <w:p w14:paraId="5F9920B7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谭柏山和谭云谦的电话轰炸过来。</w:t>
      </w:r>
    </w:p>
    <w:p w14:paraId="200F22DB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我没有接听，他们又发来信息。</w:t>
      </w:r>
    </w:p>
    <w:p w14:paraId="65D6E1ED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【林素！你还闹到采薇的朋友圈了，非要这么丢人现眼？】</w:t>
      </w:r>
    </w:p>
    <w:p w14:paraId="4CDF2601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【妈！江阿姨在咱们家晕倒，我去看看她又怎么招惹你了？干嘛这么小肚鸡肠！】</w:t>
      </w:r>
    </w:p>
    <w:p w14:paraId="242430B0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视线突然涣散，我狼狈地坐在那里。</w:t>
      </w:r>
    </w:p>
    <w:p w14:paraId="57FA1CBE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忽然觉得自己活得像个笑话。</w:t>
      </w:r>
    </w:p>
    <w:p w14:paraId="543B6CB9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丈夫和儿子对我的好仅仅体现在口头上，可一个个对江采薇关切得紧。</w:t>
      </w:r>
    </w:p>
    <w:p w14:paraId="6FE1A70A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我从口袋掏出银行卡，这是我所有的积蓄，一共三十万。</w:t>
      </w:r>
    </w:p>
    <w:p w14:paraId="4042871C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一袋山竹我不是买不起。</w:t>
      </w:r>
    </w:p>
    <w:p w14:paraId="4DA9D968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可我到六十岁都没吃上过。</w:t>
      </w:r>
    </w:p>
    <w:p w14:paraId="30F7FD0F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这些年的牺牲到底是否值得？</w:t>
      </w:r>
    </w:p>
    <w:p w14:paraId="69B87380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擦了擦眼泪，我毅然起身打车回家。</w:t>
      </w:r>
    </w:p>
    <w:p w14:paraId="066C25E1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到门口，却发现屋内灯光亮着，饭桌上摆满了热气腾腾的饭菜。</w:t>
      </w:r>
    </w:p>
    <w:p w14:paraId="498F35FE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“妈，你回来啦？”</w:t>
      </w:r>
    </w:p>
    <w:p w14:paraId="31C37A7A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儿媳宋珂端着碗热汤出来，一脸疲态，但语气却是欣喜的。</w:t>
      </w:r>
    </w:p>
    <w:p w14:paraId="433DAEFF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她这次出差原本明天才回来，但昨天得知我确诊了脑癌早期，连夜加班提前回来了。</w:t>
      </w:r>
    </w:p>
    <w:p w14:paraId="127280CA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“我还在楼下水果店买了些水果，可惜今天山竹卖完了，明早我再出去给您买。”</w:t>
      </w:r>
    </w:p>
    <w:p w14:paraId="384181B5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怔怔站在桌前，饭菜的香气熏湿了我的眼眶。</w:t>
      </w:r>
    </w:p>
    <w:p w14:paraId="4E2AB658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一个没有血缘关系的儿媳，都能为我做到这种程度。</w:t>
      </w:r>
    </w:p>
    <w:p w14:paraId="23307E4C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而我付出所有的丈夫和用心血养大的儿子，为了一个外人这么对我！</w:t>
      </w:r>
    </w:p>
    <w:p w14:paraId="7709F57D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忍着泪吃完一顿饭。</w:t>
      </w:r>
    </w:p>
    <w:p w14:paraId="1A50507F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宋珂诚恳为谭云谦的行为给我道歉，并说她已经教训过两人了。</w:t>
      </w:r>
    </w:p>
    <w:p w14:paraId="3F53619F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她尊重我的一切决定，也想让我好好度过接下来两年。</w:t>
      </w:r>
    </w:p>
    <w:p w14:paraId="51494459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宋珂当场就订了机票，要我们一大家子明早就出发去旅游散心。</w:t>
      </w:r>
    </w:p>
    <w:p w14:paraId="49B72B84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终于感受到了一丝罕见的温暖，只有一点点，就能冲刷掉我所有的怨愤。</w:t>
      </w:r>
    </w:p>
    <w:p w14:paraId="5F74F143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睡前，我叹了口气，最终还是把那张银行卡放了回去。</w:t>
      </w:r>
    </w:p>
    <w:p w14:paraId="19DC16B1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我想要的，其实并不多啊……</w:t>
      </w:r>
    </w:p>
    <w:p w14:paraId="00DA23DC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5</w:t>
      </w:r>
    </w:p>
    <w:p w14:paraId="2D88ACA5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第二天一大早，我将一片狼藉的家里收拾干净。</w:t>
      </w:r>
    </w:p>
    <w:p w14:paraId="68AD53B9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自己外出的行李也整理好。</w:t>
      </w:r>
    </w:p>
    <w:p w14:paraId="137D8B5F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马上到出门时间，手机猛烈地响了起来。</w:t>
      </w:r>
    </w:p>
    <w:p w14:paraId="5DEB8AE9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心中直觉有种不好的预感。</w:t>
      </w:r>
    </w:p>
    <w:p w14:paraId="75454443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接通后，谭云谦粗着嗓门吼道：</w:t>
      </w:r>
    </w:p>
    <w:p w14:paraId="15B4967A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“宋珂被老板喊去出差了！我给你们俩把机票都退了！”</w:t>
      </w:r>
    </w:p>
    <w:p w14:paraId="12D619E2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我大脑宕机，反应过来后全身剧烈地颤抖起来。</w:t>
      </w:r>
    </w:p>
    <w:p w14:paraId="2D8DF9FF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“你凭什么？”</w:t>
      </w:r>
    </w:p>
    <w:p w14:paraId="66F8049C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谭云谦埋怨地大喊：</w:t>
      </w:r>
    </w:p>
    <w:p w14:paraId="64DDC0F7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“妈，你是故意的吧？明知道家里现在到处都是用钱的地方还要出去玩！”</w:t>
      </w:r>
    </w:p>
    <w:p w14:paraId="1A7B7C8B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我喘着粗气：“我花得是我的钱！”</w:t>
      </w:r>
    </w:p>
    <w:p w14:paraId="646AD459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“什么你的钱，那是——”</w:t>
      </w:r>
    </w:p>
    <w:p w14:paraId="615097F9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谭柏山及时打断他：“林素，我知道你还在介意昨天的事，但我和儿子是真心为你着想。”</w:t>
      </w:r>
    </w:p>
    <w:p w14:paraId="227B938F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“最近天气那么热，你身体不好出去玩，万一病情加重了怎么办？”</w:t>
      </w:r>
    </w:p>
    <w:p w14:paraId="2A53B031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他放缓语气，语重心长：</w:t>
      </w:r>
    </w:p>
    <w:p w14:paraId="3D7220DE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“旅游就是从自己活腻的地方跑到别人活腻的地方，你想去玩的那个地方我去过，风景条件都一般，还没咱们城南的风景好，我是真的不推荐。”</w:t>
      </w:r>
    </w:p>
    <w:p w14:paraId="57AC5D83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“再说，你出去不得云谦陪着？他最近在公司的状况本来就危险，这个时候请假不是正撞在枪口上吗？”</w:t>
      </w:r>
    </w:p>
    <w:p w14:paraId="265E1D85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泪流满面，我麻木地挣扎：“我可以自己去。”</w:t>
      </w:r>
    </w:p>
    <w:p w14:paraId="4A7A7EE1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谭柏山却把我的心如死灰当成了妥协，语气都敷衍了几分。</w:t>
      </w:r>
    </w:p>
    <w:p w14:paraId="6B137E66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“瞎开什么玩笑呢？别再说这些让我担心的话了好吗？”</w:t>
      </w:r>
    </w:p>
    <w:p w14:paraId="6CA9AD1A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“等到天气凉了咱们一大家子再好好出去玩，现在家里急需要钱，能省点就省点吧……”</w:t>
      </w:r>
    </w:p>
    <w:p w14:paraId="27E546CD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电话那头有人叫他，谭柏山应了一声，果断挂了电话。</w:t>
      </w:r>
    </w:p>
    <w:p w14:paraId="3497C490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下一秒，江采薇给我发来微信。</w:t>
      </w:r>
    </w:p>
    <w:p w14:paraId="13B9333A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只见刚才还冠冕堂皇为我好的父子，已经用江采薇身处三亚海滩。</w:t>
      </w:r>
    </w:p>
    <w:p w14:paraId="732E7C22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三千一晚的海景房酒店，五千一顿的海鲜豪华大餐，八千一次的直升机海岛环游……</w:t>
      </w:r>
    </w:p>
    <w:p w14:paraId="3C3A50F4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原来。</w:t>
      </w:r>
    </w:p>
    <w:p w14:paraId="4E89105D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他们不是没时间，只是对我没时间。</w:t>
      </w:r>
    </w:p>
    <w:p w14:paraId="309DC536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他们不是没钱，只是不愿意为我花钱。</w:t>
      </w:r>
    </w:p>
    <w:p w14:paraId="33EC5356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我这一生，多么可悲！</w:t>
      </w:r>
    </w:p>
    <w:p w14:paraId="733F2492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银行卡划的我手心生疼。</w:t>
      </w:r>
    </w:p>
    <w:p w14:paraId="02B04656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我忽然狠狠抹掉眼泪。</w:t>
      </w:r>
    </w:p>
    <w:p w14:paraId="7972E316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前半生我为不值得的人操劳，生命仅剩下最后两年，还要白白浪费吗？</w:t>
      </w:r>
    </w:p>
    <w:p w14:paraId="730F9D13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几乎立刻，我从箱底翻出那份早都打印好了的离婚协议书，签好字放在桌面上。</w:t>
      </w:r>
    </w:p>
    <w:p w14:paraId="5E856BE8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连价格都没看，就直接预订了最近的航班，开始自己的旅途。</w:t>
      </w:r>
    </w:p>
    <w:p w14:paraId="5FB1C715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三天后，父子俩陪江采薇散完心回来。</w:t>
      </w:r>
    </w:p>
    <w:p w14:paraId="60A0796D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谭柏山手里拎着一袋山竹，谭云谦手里提着一条活鱼。</w:t>
      </w:r>
    </w:p>
    <w:p w14:paraId="2B2F741E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两人喜笑颜开地进屋：“妈，我们回来了！”</w:t>
      </w:r>
    </w:p>
    <w:p w14:paraId="6BF73C67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可在看见桌上的离婚协议书时，两人面色苍白地踉跄后退。【卡点】</w:t>
      </w:r>
    </w:p>
    <w:p w14:paraId="27333CA8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6</w:t>
      </w:r>
    </w:p>
    <w:p w14:paraId="7FB8A27C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彼时，我正在大理古城脚下逛早市。</w:t>
      </w:r>
    </w:p>
    <w:p w14:paraId="2D0F94A7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来这里三天，我找到了一家心仪的民宿小院，付了半个月的房租。</w:t>
      </w:r>
    </w:p>
    <w:p w14:paraId="51755CF2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小院还住着一对年轻情侣和两位裸辞的年轻人，房东也与我们同住。</w:t>
      </w:r>
    </w:p>
    <w:p w14:paraId="583B9055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我们有时点外卖，有时在饭馆吃饭，更多时候，是买菜在家做饭。</w:t>
      </w:r>
    </w:p>
    <w:p w14:paraId="5D2744DF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今天中午年轻的小情侣决定下厨，我便自告奋勇出来买菜。</w:t>
      </w:r>
    </w:p>
    <w:p w14:paraId="7D841E99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短短三天，却比我活过得六十年都要潇洒自在。</w:t>
      </w:r>
    </w:p>
    <w:p w14:paraId="0DB77563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若不是接到谭柏山的电话，我不知道什么时候才想起这一家人。</w:t>
      </w:r>
    </w:p>
    <w:p w14:paraId="18BC977B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“林素，你究竟要闹到什么时候？”</w:t>
      </w:r>
    </w:p>
    <w:p w14:paraId="32669A01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想必他已经看到那份离婚协议书了。</w:t>
      </w:r>
    </w:p>
    <w:p w14:paraId="554472E6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我挑选着个头大的西红柿往菜篮装。</w:t>
      </w:r>
    </w:p>
    <w:p w14:paraId="1ADC6868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“这些年咱们的钱都各自AA，唯一共同的消费就是那套老房子了。”</w:t>
      </w:r>
    </w:p>
    <w:p w14:paraId="55C25B67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“房子的那份钱我就不要了，留给云谦他们置换学区房，别的我也不欠你们什么，所以你尽快签字吧。”</w:t>
      </w:r>
    </w:p>
    <w:p w14:paraId="3CDC7C8A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谭云谦似乎就在电话那头听着，闻言当即炸毛：</w:t>
      </w:r>
    </w:p>
    <w:p w14:paraId="31234044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“妈！你不是答应把你的那份存款给乐乐的学区房当首付吗？你这是反悔了？”</w:t>
      </w:r>
    </w:p>
    <w:p w14:paraId="59E68E94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“再说！老房子值几个钱！卖了爸住在哪里？！”</w:t>
      </w:r>
    </w:p>
    <w:p w14:paraId="44AA4B72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我将捡好的菜递给服务员打称，转身时目光落在了一旁的山竹上面。</w:t>
      </w:r>
    </w:p>
    <w:p w14:paraId="5D32A716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“你也知道这是我的存款，我的钱自然是要留给我自己看病的。”</w:t>
      </w:r>
    </w:p>
    <w:p w14:paraId="79E1455C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“房子虽然老，但胜在大，周边设施好，卖个一百万覆盖学区房的首付和装修不成问题。”</w:t>
      </w:r>
    </w:p>
    <w:p w14:paraId="7045A4C2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“云谦，你也老大不小了，爸妈只能帮衬你，但你也要为了你的小家努力啊，是不是？”</w:t>
      </w:r>
    </w:p>
    <w:p w14:paraId="50CBA396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谭云谦想要反驳，但张开嘴却说不出什么话来。</w:t>
      </w:r>
    </w:p>
    <w:p w14:paraId="5F789857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另一旁，谭柏山提高了声音：</w:t>
      </w:r>
    </w:p>
    <w:p w14:paraId="7C8AB319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“我不同意离婚！”</w:t>
      </w:r>
    </w:p>
    <w:p w14:paraId="5E6BACFF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他见我不像开玩笑，语气有了丝慌乱，但态度还是高高在上。</w:t>
      </w:r>
    </w:p>
    <w:p w14:paraId="728C175D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“林素，我就当你说的都是气话。”</w:t>
      </w:r>
    </w:p>
    <w:p w14:paraId="68AA8DA4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“前两天是我说话重了，我给你赔个不是。有什么话我们可以好好商量，你先回来，我——”</w:t>
      </w:r>
    </w:p>
    <w:p w14:paraId="22DBC75D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我挑好山竹，打断他：</w:t>
      </w:r>
    </w:p>
    <w:p w14:paraId="079F2F49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“没什么可商量的了，你签好后，刚好我月底回去领证。”</w:t>
      </w:r>
    </w:p>
    <w:p w14:paraId="66BDB462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“你不签也可以，反正我已经咨询过律师了，我这种情况打官司的胜率有八成，到时候，你们不仅动不了我的一毛钱存款，那套房子也要分我一半。”</w:t>
      </w:r>
    </w:p>
    <w:p w14:paraId="4479D747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“谭柏山，你们好好考虑一下吧。”</w:t>
      </w:r>
    </w:p>
    <w:p w14:paraId="32B0F8D6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说完后，不再等他开口我就利索挂断了电话。</w:t>
      </w:r>
    </w:p>
    <w:p w14:paraId="49BE8C13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拎着菜篮子往小院走。</w:t>
      </w:r>
    </w:p>
    <w:p w14:paraId="1F604E32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我不再等，路上就剥了颗山竹。</w:t>
      </w:r>
    </w:p>
    <w:p w14:paraId="2AEA8065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雪瓣入口，绵甜沁凉。</w:t>
      </w:r>
    </w:p>
    <w:p w14:paraId="7B6320A5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原来山竹的味道，是这样的。</w:t>
      </w:r>
    </w:p>
    <w:p w14:paraId="0E020954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电话另一旁。</w:t>
      </w:r>
    </w:p>
    <w:p w14:paraId="2DDC24D3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谭柏山被我挂了电话，不可置信地愣在原地。</w:t>
      </w:r>
    </w:p>
    <w:p w14:paraId="6E78938E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谭云谦一脸着急：“爸！你可千万要稳住我妈啊！她要是真的起诉可怎么办？”</w:t>
      </w:r>
    </w:p>
    <w:p w14:paraId="191EE64C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谭柏山板着一张脸，心底也没了把握。</w:t>
      </w:r>
    </w:p>
    <w:p w14:paraId="3BF44937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江采薇忽然走过啦，她刚才站在门口已经大抵知道了事情的真相。</w:t>
      </w:r>
    </w:p>
    <w:p w14:paraId="572BFE06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“谭哥，瞧给你俩大男人愁的，嫂子这是耍小性子呢？”</w:t>
      </w:r>
    </w:p>
    <w:p w14:paraId="389C0342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谭云谦的眼底燃起了希望：“真的吗江阿姨？”</w:t>
      </w:r>
    </w:p>
    <w:p w14:paraId="38429AEB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江采薇捂着嘴笑了笑：“当然啊！你们又没做什么伤天害理的事情，你妈怎么可能会提离婚？”</w:t>
      </w:r>
    </w:p>
    <w:p w14:paraId="66C1844E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谭云谦喃喃：“是啊，不就是没让她吃山竹，没带她去旅游，至于么……”</w:t>
      </w:r>
    </w:p>
    <w:p w14:paraId="4F4E005F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见谭柏山面色凝重，江采薇活跃气氛。</w:t>
      </w:r>
    </w:p>
    <w:p w14:paraId="20859D9C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“谭哥，你就相信我，嫂子这是在欲擒故纵呢。”</w:t>
      </w:r>
    </w:p>
    <w:p w14:paraId="3493A162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“她怎么忍心置亲生儿子于不顾？现在这样闹，就是之前那几件事让她下不来台。”</w:t>
      </w:r>
    </w:p>
    <w:p w14:paraId="421AE10F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谭柏山追问：“当真吗？我们也不是故意的，之前她不都是这么过来的吗？”</w:t>
      </w:r>
    </w:p>
    <w:p w14:paraId="3C309171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“哎，算了，采薇，你快点告诉我，要怎么做你嫂子才能消气？”</w:t>
      </w:r>
    </w:p>
    <w:p w14:paraId="213EDC27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江采薇眼底划过一抹狡猾，勾起唇角。</w:t>
      </w:r>
    </w:p>
    <w:p w14:paraId="7DFA41D4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“谭哥，你照我说的做……”</w:t>
      </w:r>
    </w:p>
    <w:p w14:paraId="0252D2A6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7</w:t>
      </w:r>
    </w:p>
    <w:p w14:paraId="7251F911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令我有些意外，谭柏山竟然答应离婚了。</w:t>
      </w:r>
    </w:p>
    <w:p w14:paraId="4B1A9792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结束大理的旅程后，我抽空回去了一趟，没进家门，住的酒店。</w:t>
      </w:r>
    </w:p>
    <w:p w14:paraId="3FDF8046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第二日一大早就和谭柏山去了民政局预约登记。</w:t>
      </w:r>
    </w:p>
    <w:p w14:paraId="6DD3E8D1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他全程都面无表情，一旁的谭云谦似乎不太赞同，但不知道为什么忍着。</w:t>
      </w:r>
    </w:p>
    <w:p w14:paraId="4609F803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我并不在意他们为什么答应，只要顺利拿到离婚证就行。</w:t>
      </w:r>
    </w:p>
    <w:p w14:paraId="1654B90F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当天下午，我已经订好了下一个旅行团的票。</w:t>
      </w:r>
    </w:p>
    <w:p w14:paraId="15A80638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等这趟旅程结束后归来，刚好一个月。</w:t>
      </w:r>
    </w:p>
    <w:p w14:paraId="5BE12540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离开的时候，谭柏山喊住了我，目光情绪复杂，有许多不舍。</w:t>
      </w:r>
    </w:p>
    <w:p w14:paraId="548B9026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我觉得莫名其妙。</w:t>
      </w:r>
    </w:p>
    <w:p w14:paraId="68E0A47B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不过最后他什么都没说，我们背道而驰。</w:t>
      </w:r>
    </w:p>
    <w:p w14:paraId="37470792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这一路上，我们前往雪山高原。</w:t>
      </w:r>
    </w:p>
    <w:p w14:paraId="4E583A40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同行的人心底都藏着属于自己的故事。</w:t>
      </w:r>
    </w:p>
    <w:p w14:paraId="5AF8B4D1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十七岁放弃高考辍学梦想环游世界的少年，</w:t>
      </w:r>
    </w:p>
    <w:p w14:paraId="02F96461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中年破产一无所有的男子，</w:t>
      </w:r>
    </w:p>
    <w:p w14:paraId="54BB94DE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还有偷偷请假出来看世界的一对小姑娘。</w:t>
      </w:r>
    </w:p>
    <w:p w14:paraId="4B06BC06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晚上，我们架起篝火交换着各自的故事。</w:t>
      </w:r>
    </w:p>
    <w:p w14:paraId="2D8B555D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我也不禁回顾起我的前半生。</w:t>
      </w:r>
    </w:p>
    <w:p w14:paraId="74DF9D61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其实我和谭柏山并非没有相爱过。</w:t>
      </w:r>
    </w:p>
    <w:p w14:paraId="605D4ACC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我们是青梅竹马。</w:t>
      </w:r>
    </w:p>
    <w:p w14:paraId="40FBFC8D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在那个父母之命媒妁之言的时代，我们带着感情基础结婚。</w:t>
      </w:r>
    </w:p>
    <w:p w14:paraId="01988CFC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只不过，也比寻常夫妻要坎坷一些。</w:t>
      </w:r>
    </w:p>
    <w:p w14:paraId="57B29A8F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我家里条件一般，他家里的条件更差。</w:t>
      </w:r>
    </w:p>
    <w:p w14:paraId="36000044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他的爷爷奶奶和父母都卧病在床，谭柏山要一个人撑起整个家。</w:t>
      </w:r>
    </w:p>
    <w:p w14:paraId="25F00FB0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他压力大到当时想要放弃我，觉得自己给不了我幸福生活。</w:t>
      </w:r>
    </w:p>
    <w:p w14:paraId="3282372D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可当时我记得。</w:t>
      </w:r>
    </w:p>
    <w:p w14:paraId="3EB86C99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是他在我小时候被隔壁村人欺负时为我出气，罩了我十几年。</w:t>
      </w:r>
    </w:p>
    <w:p w14:paraId="25C3145B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是他在镇上恶霸调戏我的时候救了我，让我保住了清白。</w:t>
      </w:r>
    </w:p>
    <w:p w14:paraId="6DB2A760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是他十几年来陪我长大，却又保持着朋友的距离。</w:t>
      </w:r>
    </w:p>
    <w:p w14:paraId="06EC85AD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所以这一次，换我义无反顾地走向他。</w:t>
      </w:r>
    </w:p>
    <w:p w14:paraId="4EC25C45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为了减轻他的愧疚和自责，我拍了拍自己的肩膀，主动提出了aa制。</w:t>
      </w:r>
    </w:p>
    <w:p w14:paraId="288D1CCF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他照顾自己的父母亲人，而我，撑起我们的小家。</w:t>
      </w:r>
    </w:p>
    <w:p w14:paraId="01D8C653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最苦的时候，谭柏山对我的爱意最浓。</w:t>
      </w:r>
    </w:p>
    <w:p w14:paraId="0A809C1F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那时的我太过天真，以为我们会一直这样好下去。</w:t>
      </w:r>
    </w:p>
    <w:p w14:paraId="202F9D9C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可后来日子好了，感情却淡了。</w:t>
      </w:r>
    </w:p>
    <w:p w14:paraId="1714C131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只有冰冷无情的aa制，从始至终没有变。</w:t>
      </w:r>
    </w:p>
    <w:p w14:paraId="256FE307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谭柏山将我所有的付出当成了理所当然。</w:t>
      </w:r>
    </w:p>
    <w:p w14:paraId="6C86E004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最后就连我自己也那样认为。</w:t>
      </w:r>
    </w:p>
    <w:p w14:paraId="48CA1155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好在最后一纸癌症诊断书让我从痛苦迷茫中清醒过来。</w:t>
      </w:r>
    </w:p>
    <w:p w14:paraId="760C0770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我鼓起勇气对大家说，这趟旅程结束后，我就正式回归单身了。</w:t>
      </w:r>
    </w:p>
    <w:p w14:paraId="7B1F80E6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以为别人会不理解，或者又说年纪这么大了折腾什么……</w:t>
      </w:r>
    </w:p>
    <w:p w14:paraId="4A394606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可是，话音落下沉默了几秒后，响起的是无尽的掌声。</w:t>
      </w:r>
    </w:p>
    <w:p w14:paraId="1D7BCBC2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两个小姑娘抱着我哭着说：“阿姨你是我见过最勇敢的人！”</w:t>
      </w:r>
    </w:p>
    <w:p w14:paraId="7140254B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其他人也对我的及时止损拍手叫绝。</w:t>
      </w:r>
    </w:p>
    <w:p w14:paraId="49617D91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我忽然觉得，自己这三十多年来，将自己困在了方寸之地。</w:t>
      </w:r>
    </w:p>
    <w:p w14:paraId="3D88BBD9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周围的人和事就构成了我的全世界。</w:t>
      </w:r>
    </w:p>
    <w:p w14:paraId="17EDB4B3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现在走出来才发现，原来还有那么多不一样的人等着我来相遇。</w:t>
      </w:r>
    </w:p>
    <w:p w14:paraId="2A3D39C0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篝火在我面前闪烁，眼眶一片湿热。</w:t>
      </w:r>
    </w:p>
    <w:p w14:paraId="46091DAC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不甘心的情绪在心底翻涌。</w:t>
      </w:r>
    </w:p>
    <w:p w14:paraId="2EDBFE32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就剩下两年又如何？</w:t>
      </w:r>
    </w:p>
    <w:p w14:paraId="0CACBEC2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再不做自己想做的事情，就真的来不及了！</w:t>
      </w:r>
    </w:p>
    <w:p w14:paraId="1C69D6BF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8</w:t>
      </w:r>
    </w:p>
    <w:p w14:paraId="7D2921C8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这一个月，江采薇以帮助谭柏山挽回我的名义经常来家里。</w:t>
      </w:r>
    </w:p>
    <w:p w14:paraId="618C2D5C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两人之前聊的本来就投机，如今有这么个由头，相处的更加尽兴。</w:t>
      </w:r>
    </w:p>
    <w:p w14:paraId="17B4924C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江采薇给他支招，要过好自己的生活，才能二次吸引回我。</w:t>
      </w:r>
    </w:p>
    <w:p w14:paraId="554B8675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因此我外出旅游，她也要谭柏山带着她去一个更昂贵</w:t>
      </w:r>
      <w:bookmarkStart w:id="0" w:name="_GoBack"/>
      <w:bookmarkEnd w:id="0"/>
      <w:r>
        <w:rPr>
          <w:rFonts w:hint="eastAsia" w:ascii="宋体" w:hAnsi="宋体" w:eastAsia="宋体" w:cs="宋体"/>
          <w:lang w:eastAsia="zh-CN"/>
        </w:rPr>
        <w:t>的地方。</w:t>
      </w:r>
    </w:p>
    <w:p w14:paraId="34418E3D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一向不发朋友圈的谭柏山，现在也三天两头地晒着旅游生活。</w:t>
      </w:r>
    </w:p>
    <w:p w14:paraId="26C0D292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照片里，两人大鱼大肉，一顿饭的价格都不低于四位数。</w:t>
      </w:r>
    </w:p>
    <w:p w14:paraId="2385A88C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不少共同好友都在感叹谭柏山舍得花钱。</w:t>
      </w:r>
    </w:p>
    <w:p w14:paraId="57D85FF5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江采薇有时候也暗戳戳地发一些暧昧的朋友圈挑衅我。</w:t>
      </w:r>
    </w:p>
    <w:p w14:paraId="650FD8FD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之前我会因为她的一举一动而生气。</w:t>
      </w:r>
    </w:p>
    <w:p w14:paraId="58FFE57A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可如今我早已决定出局，将两人的行为当做看笑话。</w:t>
      </w:r>
    </w:p>
    <w:p w14:paraId="5DE185C4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和谭柏山生活了三十多年，我比任何人都了解他。</w:t>
      </w:r>
    </w:p>
    <w:p w14:paraId="64A1D4AC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他的工作是稳定点，但是工资没有我高，这些年自己花钱大手大脚，存款也就十来万。</w:t>
      </w:r>
    </w:p>
    <w:p w14:paraId="1664A5A6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照他这样挥霍下去，根本撑不过两个月。</w:t>
      </w:r>
    </w:p>
    <w:p w14:paraId="19EF0972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而且他的身体状况也不见得比我好多少。</w:t>
      </w:r>
    </w:p>
    <w:p w14:paraId="70D2A8E7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没有大病大灾，但上了年纪的基础病该有的都有。</w:t>
      </w:r>
    </w:p>
    <w:p w14:paraId="389219A3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要想活得久，必须注意饮食。</w:t>
      </w:r>
    </w:p>
    <w:p w14:paraId="3B44E6C1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平时为了他，我在饭菜上下了不少功夫。</w:t>
      </w:r>
    </w:p>
    <w:p w14:paraId="14050E68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如今他这样胡吃海喝，真是不拿自己的身体当回事！</w:t>
      </w:r>
    </w:p>
    <w:p w14:paraId="2EBBBDEB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至于江采薇。</w:t>
      </w:r>
    </w:p>
    <w:p w14:paraId="69333D25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恐怕就只有他们父子俩不清楚她的心思了。</w:t>
      </w:r>
    </w:p>
    <w:p w14:paraId="5387C0C0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一个月的时间逐渐过去。</w:t>
      </w:r>
    </w:p>
    <w:p w14:paraId="637C10B4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谭柏山也逐渐发现了不对劲。</w:t>
      </w:r>
    </w:p>
    <w:p w14:paraId="769C9352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我不但没有因为他朋友圈展示的优渥生活联系他，他自己的钱包先撑不住了。</w:t>
      </w:r>
    </w:p>
    <w:p w14:paraId="2A491EF3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在江采薇兴高采烈地提议几天后去马尔代夫度假时，谭柏山犹豫了。</w:t>
      </w:r>
    </w:p>
    <w:p w14:paraId="0FF410CD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江采薇这大半个月跟着他游山玩水，完全沉浸在幸福里。</w:t>
      </w:r>
    </w:p>
    <w:p w14:paraId="08542A12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她习惯性地挽住谭柏山的胳膊撒娇。</w:t>
      </w:r>
    </w:p>
    <w:p w14:paraId="753169C5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“谭哥，我的小姐妹前两天都去马代玩了，你也带人家去好不好嘛！”</w:t>
      </w:r>
    </w:p>
    <w:p w14:paraId="2D948E5B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她夹着嗓音，是个男人听了就腿软。</w:t>
      </w:r>
    </w:p>
    <w:p w14:paraId="6FC7EB13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可这一次却让谭柏山起了一身鸡皮疙瘩。</w:t>
      </w:r>
    </w:p>
    <w:p w14:paraId="5506D914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银行卡仅剩下两万的余额让他清醒。</w:t>
      </w:r>
    </w:p>
    <w:p w14:paraId="3654B4A5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他做这些明明是为了挽回我，可如今怎么变成了这副样子？！</w:t>
      </w:r>
    </w:p>
    <w:p w14:paraId="349CA661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纵使他再迟钝，此时也察觉出了江采薇的心思。</w:t>
      </w:r>
    </w:p>
    <w:p w14:paraId="15FBECEF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他们之间，已经远远超过了普通邻居的关系。</w:t>
      </w:r>
    </w:p>
    <w:p w14:paraId="48DC3852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谭柏山意识到，却不敢挑明。</w:t>
      </w:r>
    </w:p>
    <w:p w14:paraId="7FA575C3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只能不知不觉地移开身子，将她的手移开。</w:t>
      </w:r>
    </w:p>
    <w:p w14:paraId="2589E00F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“采薇，我最近身体有些不适，就先不出去了。”</w:t>
      </w:r>
    </w:p>
    <w:p w14:paraId="3D126BAD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江采薇顿了一下，改口道：“出国太累的话，那我们去隔壁市散散心好不好？”</w:t>
      </w:r>
    </w:p>
    <w:p w14:paraId="27669B86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“你不是喜欢钓鱼吗？那边山里有个小溪鱼特别多。”</w:t>
      </w:r>
    </w:p>
    <w:p w14:paraId="5E9B8C18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谭柏山面无表情，打量着江采薇。</w:t>
      </w:r>
    </w:p>
    <w:p w14:paraId="0820E959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忽然发现，结婚以来我从未这么跟他说过话。</w:t>
      </w:r>
    </w:p>
    <w:p w14:paraId="4AA46E10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这段时间让他的不适感越来越多。</w:t>
      </w:r>
    </w:p>
    <w:p w14:paraId="7D9CDFDB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以往的aa制刻在了他的骨子里。</w:t>
      </w:r>
    </w:p>
    <w:p w14:paraId="40993E8C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我和他的共同开销，晚上就会算好账转完钱，很少留到第二天早上。</w:t>
      </w:r>
    </w:p>
    <w:p w14:paraId="42207083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可跟江采薇这几天，几乎都是他在花钱。</w:t>
      </w:r>
    </w:p>
    <w:p w14:paraId="1D3E5B5B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一次两次他不在意，可次数多了，谭柏山做不到不计较。</w:t>
      </w:r>
    </w:p>
    <w:p w14:paraId="5E1FC9E3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他平时花钱的地方并不多，自从遇见了江采薇，存款一个月内就花了一大半。</w:t>
      </w:r>
    </w:p>
    <w:p w14:paraId="05832E94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危机感让他不得不清醒。</w:t>
      </w:r>
    </w:p>
    <w:p w14:paraId="46730FE9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“采薇，这段时间谢谢你的帮助，素素过几天就回来了，我是时候和她好好谈谈了。”</w:t>
      </w:r>
    </w:p>
    <w:p w14:paraId="7E3BAF87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听到我的名字，江采薇的笑容凝固在脸上。</w:t>
      </w:r>
    </w:p>
    <w:p w14:paraId="7B24ABD0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很快，她的表情狰狞：</w:t>
      </w:r>
    </w:p>
    <w:p w14:paraId="6FD4F0B3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“谭柏山！都这个地步了，你还惦记着那个黄脸婆呢！”</w:t>
      </w:r>
    </w:p>
    <w:p w14:paraId="59B43A62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9</w:t>
      </w:r>
    </w:p>
    <w:p w14:paraId="56C85A70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去领离婚证的当天，我从衣柜翻出了在大理买的碎花长裙，还化了个淡妆，准备迎接自己的新生。</w:t>
      </w:r>
    </w:p>
    <w:p w14:paraId="693A2EA9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反观谭柏山，有内到外，落魄到极致。</w:t>
      </w:r>
    </w:p>
    <w:p w14:paraId="2736798B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他的头发乱糟糟的，胡茬也不知道多久没刮。</w:t>
      </w:r>
    </w:p>
    <w:p w14:paraId="165E2D89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眼下一片乌青，西装都皱巴巴的。</w:t>
      </w:r>
    </w:p>
    <w:p w14:paraId="18F746C8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他站在我面前，扯出一个苦涩的笑。</w:t>
      </w:r>
    </w:p>
    <w:p w14:paraId="0661141A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指着胸口颜色明显不搭的领结：</w:t>
      </w:r>
    </w:p>
    <w:p w14:paraId="2212B2F0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“以前怎么没发现，这些事这么难呢？”</w:t>
      </w:r>
    </w:p>
    <w:p w14:paraId="78B34A08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我不免想起结婚这么多年来。</w:t>
      </w:r>
    </w:p>
    <w:p w14:paraId="1B7B63FC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虽说严格实行aa制。</w:t>
      </w:r>
    </w:p>
    <w:p w14:paraId="0EC7492E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但是不上班的时候，谭柏山和三两好友出去钓鱼喝酒。</w:t>
      </w:r>
    </w:p>
    <w:p w14:paraId="3863F614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我在家里没日没夜地洗衣做饭。</w:t>
      </w:r>
    </w:p>
    <w:p w14:paraId="340A88E9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看似公平的aa制，其实一点都不公平。</w:t>
      </w:r>
    </w:p>
    <w:p w14:paraId="3074D699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如今没了我，他才发现那些鸡毛蒜皮的小家务，积累起来也能压垮人。</w:t>
      </w:r>
    </w:p>
    <w:p w14:paraId="67052F8B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我严肃着脸，催促他赶紧进去领证。</w:t>
      </w:r>
    </w:p>
    <w:p w14:paraId="1F4FC59B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谭柏山苦笑：“别担心，我不会反悔的。”</w:t>
      </w:r>
    </w:p>
    <w:p w14:paraId="0386FCB9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“再给我些时间，我们好好聊聊好吗？”</w:t>
      </w:r>
    </w:p>
    <w:p w14:paraId="4B0FC618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时至今日，我已经不被他的情绪牵动。</w:t>
      </w:r>
    </w:p>
    <w:p w14:paraId="75ACED18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不过最后我还是答应了他，毕竟我不想让离婚出半点岔子。</w:t>
      </w:r>
    </w:p>
    <w:p w14:paraId="0D456F05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我们坐在民政局附近的咖啡馆。</w:t>
      </w:r>
    </w:p>
    <w:p w14:paraId="6A5482A8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下意识地要结账，谭柏山却拦住了我。</w:t>
      </w:r>
    </w:p>
    <w:p w14:paraId="72EF034C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“素素，这三十年来你付出了太多，这次就让我来吧。”</w:t>
      </w:r>
    </w:p>
    <w:p w14:paraId="001F4CD9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我笑了笑：“谢谢，但我不喜欢欠别人的。”</w:t>
      </w:r>
    </w:p>
    <w:p w14:paraId="5D58B650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说完递给了服务生五十块钱现金。</w:t>
      </w:r>
    </w:p>
    <w:p w14:paraId="0858FD3A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我没有要开口的意思，谭柏山等了会儿，率先打破沉默。</w:t>
      </w:r>
    </w:p>
    <w:p w14:paraId="15EC9096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“这个月我其实过得并不好。”</w:t>
      </w:r>
    </w:p>
    <w:p w14:paraId="49ADF3F7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他拧着眉心，长长叹了口气。</w:t>
      </w:r>
    </w:p>
    <w:p w14:paraId="4B0736EF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“我对旅游并没有兴趣，可是江采薇说，只有那样做，才可能挽回你，我就照做了，但我并不开心。”</w:t>
      </w:r>
    </w:p>
    <w:p w14:paraId="0CDC1704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“我都在强忍着演戏，每天都在期待着你能够回头找我，可是每通电话，每条短信都不是你。”</w:t>
      </w:r>
    </w:p>
    <w:p w14:paraId="03E9BE66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“时间越久，我越痛苦，但我真的不知道该怎么做。”</w:t>
      </w:r>
    </w:p>
    <w:p w14:paraId="56B20B6E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“渐渐的，我的存款快见底，我才意识到自己不能再放纵下去，我想去找你，想低头挽回你，可江采薇却说她爱我？这是多么荒唐的事！我从来把她当做妹妹看待！”</w:t>
      </w:r>
    </w:p>
    <w:p w14:paraId="364DCAF9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我不屑地笑出了声。</w:t>
      </w:r>
    </w:p>
    <w:p w14:paraId="2511406F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谭柏山脸上浮现出了羞愧的表情。</w:t>
      </w:r>
    </w:p>
    <w:p w14:paraId="5F5F276D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“素素，我对她真的没有别的感情，当时对她好，除了照顾邻里间的情谊外，也是被她能为你祈福而感动。”</w:t>
      </w:r>
    </w:p>
    <w:p w14:paraId="763E191A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“可最后，我发现那也是骗我的。她想出那个借口，纯粹就是想接近我！”</w:t>
      </w:r>
    </w:p>
    <w:p w14:paraId="1A635AB9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谭柏山激动地咳了起来：</w:t>
      </w:r>
    </w:p>
    <w:p w14:paraId="1130313D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“这一个月，她以为与我关系升温，殊不知，我却逐渐对她厌恶！”</w:t>
      </w:r>
    </w:p>
    <w:p w14:paraId="563C1645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“她接近我，不过是看上了我的养老金和存款，变着法子让我带她出去旅游，给她买金银首饰，我越和她相处，越觉得对不起你。”</w:t>
      </w:r>
    </w:p>
    <w:p w14:paraId="70EAA8C5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“这些年你将家里打理的井井有条，还主动为我分担经济压力，你这么自立自强的好妻子好妈妈，我竟有眼无珠给错过了，我唯一的悔恨，就是没好好对你，让你过上一天的好日子。”</w:t>
      </w:r>
    </w:p>
    <w:p w14:paraId="26833E75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他浑浊的眼逐渐湿润，竟流出了几行泪。</w:t>
      </w:r>
    </w:p>
    <w:p w14:paraId="39752B12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以前产生隔阂的无数个夜晚，我都流着泪期待谭柏山能看见我的付出。</w:t>
      </w:r>
    </w:p>
    <w:p w14:paraId="09B9787B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可如今真的面对，我的心底已经激不起一丝波澜。</w:t>
      </w:r>
    </w:p>
    <w:p w14:paraId="2654DBC8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我客气地回道：“都过去了，如今我已经学会了好好爱自己。”</w:t>
      </w:r>
    </w:p>
    <w:p w14:paraId="0F267C77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时间差不多了，我准备站起身，却被谭柏山一把抓住手。</w:t>
      </w:r>
    </w:p>
    <w:p w14:paraId="648326AE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我下意识地抽开，对上了他受伤的眼神。</w:t>
      </w:r>
    </w:p>
    <w:p w14:paraId="0BD6BBB9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他从兜中拿出一袋山竹，颤抖着手递给我：</w:t>
      </w:r>
    </w:p>
    <w:p w14:paraId="15DE013B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“素素，让你等了太久，现在还来得及吗？”</w:t>
      </w:r>
    </w:p>
    <w:p w14:paraId="1B465CD0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10</w:t>
      </w:r>
    </w:p>
    <w:p w14:paraId="56843113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谭云谦突然冲了出来，毫无形象地对我大吼：</w:t>
      </w:r>
    </w:p>
    <w:p w14:paraId="5169FB3D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“妈，你真就这么狠心抛下一大家子不管不顾？！”</w:t>
      </w:r>
    </w:p>
    <w:p w14:paraId="51722DE1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“你当初答应过放弃治疗要把存款给我买房的，为什么要出尔反尔？！”</w:t>
      </w:r>
    </w:p>
    <w:p w14:paraId="680E0CDC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“拿着那些钱去化疗跟白送有什么区别？！反正都没几年活的了，反正都半截身子如土的人了，为什么非要折腾？！”</w:t>
      </w:r>
    </w:p>
    <w:p w14:paraId="756112E5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“妈，我求你了，把那三十万给我吧！我被公司裁了，乐乐还要上初中，我真的没别的办法了啊！”</w:t>
      </w:r>
    </w:p>
    <w:p w14:paraId="5716EB77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“往后几年，我一定孝顺你好不好？”</w:t>
      </w:r>
    </w:p>
    <w:p w14:paraId="6610FF7C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谭云谦又哭又吼，活像个疯子，引得不少人驻足围观。</w:t>
      </w:r>
    </w:p>
    <w:p w14:paraId="4A1D361A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眼见着路人的重点落在我浪费钱不顾儿子上，儿媳宋珂紧跟着冲过来，拎起谭云谦的领子就甩了他两个大嘴巴子。</w:t>
      </w:r>
    </w:p>
    <w:p w14:paraId="152FD0DE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“谭云谦，你有没有良心？！”</w:t>
      </w:r>
    </w:p>
    <w:p w14:paraId="36EADCB6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“那可是妈的血汗钱，妈想咋花就咋花！妈为你操劳了半辈子你还不知足，还想要妈的救命钱，你是个人吗？”</w:t>
      </w:r>
    </w:p>
    <w:p w14:paraId="7523F38E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“就非得上重点小学？谭家乐那混球早都废了，为了他花大几百万买一套房子才是真的浪费钱！”</w:t>
      </w:r>
    </w:p>
    <w:p w14:paraId="641ABDCF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宋珂三言两语就纠正了舆论风向，最后将谭云谦拖着离开。</w:t>
      </w:r>
    </w:p>
    <w:p w14:paraId="47D41441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谭柏山体面了一辈子，现在被人这样当街议论，丢尽了脸面，恨不得挖个地洞钻进去。</w:t>
      </w:r>
    </w:p>
    <w:p w14:paraId="68FF2CBF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我看着他手里提着的一袋山竹。</w:t>
      </w:r>
    </w:p>
    <w:p w14:paraId="68B93F99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如今已经过了时节，他只能买到一些个头小，外形干瘪的。</w:t>
      </w:r>
    </w:p>
    <w:p w14:paraId="141919A0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一点都不如我自己买的可口。</w:t>
      </w:r>
    </w:p>
    <w:p w14:paraId="4E783B5C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我笑了笑：“山竹你自己留着吧，前段时间我自己已经买了许多。”</w:t>
      </w:r>
    </w:p>
    <w:p w14:paraId="62A4FEB2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谭柏山紧紧攥着塑料袋，站在那里无声痛哭了起来。</w:t>
      </w:r>
    </w:p>
    <w:p w14:paraId="75D24B4D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我最后顺利拿到离婚证，成了一名自由人。</w:t>
      </w:r>
    </w:p>
    <w:p w14:paraId="787BEE3F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离婚后，我只身一人北上看病。</w:t>
      </w:r>
    </w:p>
    <w:p w14:paraId="2160A632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本来我的计划是在临死前将这些存款花完，可是在旅途中，我却遇到了一位在脑癌治疗方面颇有研究的专家。</w:t>
      </w:r>
    </w:p>
    <w:p w14:paraId="255231DD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对方看了我的病历，有十分的把我将我治好，起码再活个十年是没问题的。</w:t>
      </w:r>
    </w:p>
    <w:p w14:paraId="1B7C07ED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更关键的是，他刚好用我当例子带领学生做课题研究，治疗费用只需要几万块钱。</w:t>
      </w:r>
    </w:p>
    <w:p w14:paraId="10215804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说不心动是假的。</w:t>
      </w:r>
    </w:p>
    <w:p w14:paraId="7AAF286C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在问遍专家，得到肯定的答案后，我决定再赌一把。</w:t>
      </w:r>
    </w:p>
    <w:p w14:paraId="365C4241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幸运的是，两年后，我赌赢了。</w:t>
      </w:r>
    </w:p>
    <w:p w14:paraId="6141235D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我的脑癌完全治疗，从此得到新生。</w:t>
      </w:r>
    </w:p>
    <w:p w14:paraId="2900A17C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而我的存款，也足够我在有生之年去寻山海，去看世界。</w:t>
      </w:r>
    </w:p>
    <w:p w14:paraId="0E577BD5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我的后半生都在路上，去经历新鲜的事情。</w:t>
      </w:r>
    </w:p>
    <w:p w14:paraId="12B4FD26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偶尔有一次回到原来的城市，才得知了谭家父子这些年的近况。</w:t>
      </w:r>
    </w:p>
    <w:p w14:paraId="046AB4C2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我们离婚后，宋珂和谭云谦也离了婚。</w:t>
      </w:r>
    </w:p>
    <w:p w14:paraId="6BC59083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乐乐被宋珂带走，这两年教导得懂事了些。</w:t>
      </w:r>
    </w:p>
    <w:p w14:paraId="116BA68E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宋珂没有家庭的拖累，在公司也青云直上，势头大猛。</w:t>
      </w:r>
    </w:p>
    <w:p w14:paraId="65E7796E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而谭云谦辞职后一振不撅，喝酒混日子。</w:t>
      </w:r>
    </w:p>
    <w:p w14:paraId="02B59A9E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谭柏山自和我离婚后，竟然和江采薇在一起了。</w:t>
      </w:r>
    </w:p>
    <w:p w14:paraId="77BBFF27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听说是江采薇用名声设计陷害，逼他不得不娶。</w:t>
      </w:r>
    </w:p>
    <w:p w14:paraId="782B5CA7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但结婚后，两人都没占得什么便宜。</w:t>
      </w:r>
    </w:p>
    <w:p w14:paraId="50B55EB5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谭柏山没有她想象的那么有钱，江采薇也做不到谭柏山理想中的贤惠。</w:t>
      </w:r>
    </w:p>
    <w:p w14:paraId="68ECCEC7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结婚不到一月，日日夜夜争吵。</w:t>
      </w:r>
    </w:p>
    <w:p w14:paraId="790E30FD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当初谭柏山怕丢脸娶了她，如今也没避免被街坊邻居嘲笑得更甚。</w:t>
      </w:r>
    </w:p>
    <w:p w14:paraId="70B5604C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后来，江采薇甚至又和楼下的老头搞在了一起。</w:t>
      </w:r>
    </w:p>
    <w:p w14:paraId="6D07C9DB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所有人都在看笑话。</w:t>
      </w:r>
    </w:p>
    <w:p w14:paraId="3917BAAE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谭柏山最后一个知道，气得当场瘫痪在床。</w:t>
      </w:r>
    </w:p>
    <w:p w14:paraId="5913F8F3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最后江采薇连离婚证都顾不得领，抛下他跟新勾搭的老头远走高飞。</w:t>
      </w:r>
    </w:p>
    <w:p w14:paraId="73EF076A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但或许是坏事做尽，两人在山中游玩时双双意外落水身亡。</w:t>
      </w:r>
    </w:p>
    <w:p w14:paraId="026FDB6F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谭柏山的身子也垮了，没坚持多久就咽了气。</w:t>
      </w:r>
    </w:p>
    <w:p w14:paraId="6187B019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听邻居说，他咽气的时候手里攥着一个蔫巴的山竹，谁都掰不开。</w:t>
      </w:r>
    </w:p>
    <w:p w14:paraId="7DA7DF38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嘴里说着：</w:t>
      </w:r>
    </w:p>
    <w:p w14:paraId="31EF134A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“后悔啊……”</w:t>
      </w:r>
    </w:p>
    <w:p w14:paraId="79F7D812">
      <w:pPr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【全文完】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BDF5BE6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22</Pages>
  <Words>0</Words>
  <Characters>0</Characters>
  <Lines>0</Lines>
  <Paragraphs>0</Paragraphs>
  <TotalTime>0</TotalTime>
  <ScaleCrop>false</ScaleCrop>
  <LinksUpToDate>false</LinksUpToDate>
  <CharactersWithSpaces>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2018-05-28T01:24:00Z</dcterms:created>
  <dc:creator>Data</dc:creator>
  <cp:lastModifiedBy>芝心不举铁</cp:lastModifiedBy>
  <dcterms:modified xsi:type="dcterms:W3CDTF">2025-08-06T23:30:43Z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8CD20043C686D292237593686AD63C8C_42</vt:lpwstr>
  </property>
</Properties>
</file>